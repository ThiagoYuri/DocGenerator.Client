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02B8" w14:textId="2E46929F" w:rsidR="002E135D" w:rsidRPr="00D97734" w:rsidRDefault="007D2D09" w:rsidP="000971C0">
      <w:pPr>
        <w:spacing w:before="0"/>
        <w:rPr>
          <w:lang w:val="pt-BR"/>
        </w:rPr>
      </w:pPr>
      <w:r w:rsidRPr="00D97734">
        <w:rPr>
          <w:noProof/>
          <w:lang w:val="pt-BR" w:bidi="pt-PT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370D299C" wp14:editId="2908530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0791825" cy="7810500"/>
                <wp:effectExtent l="285750" t="285750" r="295275" b="285750"/>
                <wp:wrapNone/>
                <wp:docPr id="16" name="Retâ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1825" cy="78105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6EDA8" id="Retângulo 16" o:spid="_x0000_s1026" alt="&quot;&quot;" style="position:absolute;margin-left:0;margin-top:0;width:849.75pt;height:61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" filled="f" strokecolor="#f3a7a2 [3206]" strokeweight="45pt">
                <w10:wrap anchorx="margin" anchory="margin"/>
                <w10:anchorlock/>
              </v:rect>
            </w:pict>
          </mc:Fallback>
        </mc:AlternateContent>
      </w:r>
    </w:p>
    <w:tbl>
      <w:tblPr>
        <w:tblpPr w:leftFromText="141" w:rightFromText="141" w:vertAnchor="text" w:horzAnchor="margin" w:tblpXSpec="center" w:tblpY="8176"/>
        <w:tblW w:w="4321" w:type="pct"/>
        <w:tblLook w:val="0600" w:firstRow="0" w:lastRow="0" w:firstColumn="0" w:lastColumn="0" w:noHBand="1" w:noVBand="1"/>
      </w:tblPr>
      <w:tblGrid>
        <w:gridCol w:w="7362"/>
        <w:gridCol w:w="946"/>
        <w:gridCol w:w="5621"/>
      </w:tblGrid>
      <w:tr w:rsidR="007003B2" w:rsidRPr="00D97734" w14:paraId="1D483FA0" w14:textId="77777777" w:rsidTr="007003B2">
        <w:trPr>
          <w:trHeight w:val="489"/>
        </w:trPr>
        <w:tc>
          <w:tcPr>
            <w:tcW w:w="7362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455703E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  <w:r w:rsidRPr="00D97734">
              <w:rPr>
                <w:noProof/>
                <w:color w:val="auto"/>
                <w:lang w:val="pt-BR" w:bidi="pt-PT"/>
              </w:rPr>
              <w:drawing>
                <wp:inline distT="0" distB="0" distL="0" distR="0" wp14:anchorId="657EE5EE" wp14:editId="5047D54B">
                  <wp:extent cx="2121877" cy="304800"/>
                  <wp:effectExtent l="0" t="0" r="0" b="0"/>
                  <wp:docPr id="5" name="Gráfico 5" descr="Assinatu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Assinatura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6" w:type="dxa"/>
            <w:vMerge w:val="restart"/>
          </w:tcPr>
          <w:p w14:paraId="3CBFE9CB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</w:p>
        </w:tc>
        <w:tc>
          <w:tcPr>
            <w:tcW w:w="5621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2978E079" w14:textId="77777777" w:rsidR="007003B2" w:rsidRPr="00D97734" w:rsidRDefault="007003B2" w:rsidP="007003B2">
            <w:pPr>
              <w:pStyle w:val="Data"/>
              <w:rPr>
                <w:lang w:val="pt-BR"/>
              </w:rPr>
            </w:pPr>
            <w:r>
              <w:rPr>
                <w:lang w:val="pt-BR"/>
              </w:rPr>
              <w:t>[DATEEMISS]</w:t>
            </w:r>
          </w:p>
        </w:tc>
      </w:tr>
      <w:tr w:rsidR="007003B2" w:rsidRPr="00D97734" w14:paraId="689CE15F" w14:textId="77777777" w:rsidTr="007003B2">
        <w:trPr>
          <w:trHeight w:val="293"/>
        </w:trPr>
        <w:tc>
          <w:tcPr>
            <w:tcW w:w="7362" w:type="dxa"/>
            <w:tcBorders>
              <w:top w:val="single" w:sz="12" w:space="0" w:color="808080" w:themeColor="background1" w:themeShade="80"/>
            </w:tcBorders>
          </w:tcPr>
          <w:p w14:paraId="77BDA368" w14:textId="77777777" w:rsidR="007003B2" w:rsidRPr="00D97734" w:rsidRDefault="007003B2" w:rsidP="007003B2">
            <w:pPr>
              <w:rPr>
                <w:lang w:val="pt-BR"/>
              </w:rPr>
            </w:pPr>
            <w:r>
              <w:rPr>
                <w:lang w:val="pt-BR"/>
              </w:rPr>
              <w:t>Coordenador Geral</w:t>
            </w:r>
          </w:p>
        </w:tc>
        <w:tc>
          <w:tcPr>
            <w:tcW w:w="946" w:type="dxa"/>
            <w:vMerge/>
          </w:tcPr>
          <w:p w14:paraId="4132B528" w14:textId="77777777" w:rsidR="007003B2" w:rsidRPr="00D97734" w:rsidRDefault="007003B2" w:rsidP="007003B2">
            <w:pPr>
              <w:rPr>
                <w:color w:val="auto"/>
                <w:lang w:val="pt-BR"/>
              </w:rPr>
            </w:pPr>
          </w:p>
        </w:tc>
        <w:tc>
          <w:tcPr>
            <w:tcW w:w="5621" w:type="dxa"/>
            <w:tcBorders>
              <w:top w:val="single" w:sz="12" w:space="0" w:color="808080" w:themeColor="background1" w:themeShade="80"/>
            </w:tcBorders>
          </w:tcPr>
          <w:p w14:paraId="515C9A6B" w14:textId="77777777" w:rsidR="007003B2" w:rsidRPr="00D97734" w:rsidRDefault="00B80E37" w:rsidP="007003B2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984847427"/>
                <w:placeholder>
                  <w:docPart w:val="21D8558D31104F6F96802BE9456416FE"/>
                </w:placeholder>
                <w:temporary/>
                <w:showingPlcHdr/>
                <w15:appearance w15:val="hidden"/>
              </w:sdtPr>
              <w:sdtEndPr/>
              <w:sdtContent>
                <w:r w:rsidR="007003B2" w:rsidRPr="00D97734">
                  <w:rPr>
                    <w:lang w:val="pt-BR" w:bidi="pt-PT"/>
                  </w:rPr>
                  <w:t>Data</w:t>
                </w:r>
              </w:sdtContent>
            </w:sdt>
          </w:p>
        </w:tc>
      </w:tr>
    </w:tbl>
    <w:p w14:paraId="32B5A4E0" w14:textId="4FD19B1A" w:rsidR="00885D9F" w:rsidRDefault="00AE78D5" w:rsidP="00C57CC6">
      <w:pPr>
        <w:rPr>
          <w:color w:val="E7E6E6" w:themeColor="background2"/>
          <w:lang w:val="pt-BR"/>
        </w:rPr>
      </w:pPr>
      <w:r>
        <w:rPr>
          <w:noProof/>
          <w:color w:val="E7E6E6" w:themeColor="background2"/>
          <w:lang w:val="pt-BR"/>
        </w:rPr>
        <w:drawing>
          <wp:anchor distT="0" distB="0" distL="114300" distR="114300" simplePos="0" relativeHeight="251661312" behindDoc="1" locked="0" layoutInCell="1" allowOverlap="1" wp14:anchorId="20D3A96A" wp14:editId="36BE98A8">
            <wp:simplePos x="0" y="0"/>
            <wp:positionH relativeFrom="margin">
              <wp:align>center</wp:align>
            </wp:positionH>
            <wp:positionV relativeFrom="paragraph">
              <wp:posOffset>91649</wp:posOffset>
            </wp:positionV>
            <wp:extent cx="1350645" cy="760095"/>
            <wp:effectExtent l="0" t="0" r="0" b="1905"/>
            <wp:wrapTight wrapText="bothSides">
              <wp:wrapPolygon edited="0">
                <wp:start x="8835" y="0"/>
                <wp:lineTo x="7312" y="541"/>
                <wp:lineTo x="3961" y="6496"/>
                <wp:lineTo x="3961" y="9744"/>
                <wp:lineTo x="5179" y="17323"/>
                <wp:lineTo x="5484" y="17865"/>
                <wp:lineTo x="8226" y="21113"/>
                <wp:lineTo x="8530" y="21113"/>
                <wp:lineTo x="12795" y="21113"/>
                <wp:lineTo x="13100" y="21113"/>
                <wp:lineTo x="15842" y="17865"/>
                <wp:lineTo x="16147" y="17323"/>
                <wp:lineTo x="17670" y="7579"/>
                <wp:lineTo x="14319" y="1083"/>
                <wp:lineTo x="12795" y="0"/>
                <wp:lineTo x="8835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58B60" w14:textId="528893E5" w:rsidR="00C57CC6" w:rsidRDefault="00C57CC6" w:rsidP="00C57CC6">
      <w:pPr>
        <w:rPr>
          <w:lang w:val="pt-BR"/>
        </w:rPr>
      </w:pPr>
    </w:p>
    <w:p w14:paraId="5C9EA56F" w14:textId="4D3D8D15" w:rsidR="00C57CC6" w:rsidRDefault="00C57CC6" w:rsidP="00C57CC6">
      <w:pPr>
        <w:rPr>
          <w:lang w:val="pt-BR"/>
        </w:rPr>
      </w:pPr>
    </w:p>
    <w:p w14:paraId="4D5A3ED6" w14:textId="1A297A47" w:rsidR="00C57CC6" w:rsidRDefault="00C57CC6" w:rsidP="00C57CC6">
      <w:pPr>
        <w:rPr>
          <w:lang w:val="pt-BR"/>
        </w:rPr>
      </w:pPr>
    </w:p>
    <w:p w14:paraId="184CB72F" w14:textId="77777777" w:rsidR="00C57CC6" w:rsidRPr="00E47933" w:rsidRDefault="00C57CC6" w:rsidP="00C57CC6">
      <w:pPr>
        <w:rPr>
          <w:color w:val="000000" w:themeColor="text1"/>
          <w:sz w:val="144"/>
          <w:szCs w:val="144"/>
          <w:lang w:val="pt-BR"/>
        </w:rPr>
      </w:pPr>
      <w:r w:rsidRPr="00E47933">
        <w:rPr>
          <w:color w:val="000000" w:themeColor="text1"/>
          <w:sz w:val="144"/>
          <w:szCs w:val="144"/>
          <w:lang w:val="pt-BR"/>
        </w:rPr>
        <w:t>[COURSENAME]</w:t>
      </w:r>
    </w:p>
    <w:p w14:paraId="559DD132" w14:textId="77777777" w:rsidR="00C57CC6" w:rsidRPr="00E47933" w:rsidRDefault="00C57CC6" w:rsidP="00C57CC6">
      <w:pPr>
        <w:spacing w:line="276" w:lineRule="auto"/>
        <w:rPr>
          <w:color w:val="000000" w:themeColor="text1"/>
          <w:sz w:val="36"/>
          <w:szCs w:val="36"/>
          <w:lang w:val="pt-BR"/>
        </w:rPr>
      </w:pPr>
    </w:p>
    <w:p w14:paraId="219D2A34" w14:textId="77777777" w:rsidR="00C57CC6" w:rsidRPr="00E47933" w:rsidRDefault="00C57CC6" w:rsidP="00C57CC6">
      <w:pPr>
        <w:spacing w:line="276" w:lineRule="auto"/>
        <w:rPr>
          <w:color w:val="000000" w:themeColor="text1"/>
          <w:sz w:val="36"/>
          <w:szCs w:val="36"/>
          <w:lang w:val="pt-BR"/>
        </w:rPr>
      </w:pPr>
    </w:p>
    <w:p w14:paraId="37380DFC" w14:textId="4DB71F3D" w:rsidR="00C57CC6" w:rsidRPr="00E47933" w:rsidRDefault="00C57CC6" w:rsidP="00E47933">
      <w:pPr>
        <w:spacing w:line="276" w:lineRule="auto"/>
        <w:rPr>
          <w:color w:val="000000" w:themeColor="text1"/>
          <w:sz w:val="36"/>
          <w:szCs w:val="36"/>
          <w:lang w:val="pt-BR"/>
        </w:rPr>
      </w:pPr>
      <w:r w:rsidRPr="00E47933">
        <w:rPr>
          <w:color w:val="000000" w:themeColor="text1"/>
          <w:sz w:val="36"/>
          <w:szCs w:val="36"/>
          <w:lang w:val="pt-BR"/>
        </w:rPr>
        <w:t xml:space="preserve">Declaro que </w:t>
      </w:r>
      <w:r w:rsidRPr="00E47933">
        <w:rPr>
          <w:b/>
          <w:bCs/>
          <w:color w:val="000000" w:themeColor="text1"/>
          <w:sz w:val="36"/>
          <w:szCs w:val="36"/>
          <w:lang w:val="pt-BR"/>
        </w:rPr>
        <w:t>[NAMEFULL]</w:t>
      </w:r>
      <w:r w:rsidRPr="00E47933">
        <w:rPr>
          <w:color w:val="000000" w:themeColor="text1"/>
          <w:sz w:val="36"/>
          <w:szCs w:val="36"/>
          <w:lang w:val="pt-BR"/>
        </w:rPr>
        <w:t xml:space="preserve"> finalizou com sucesso o curso da empresa COPY.</w:t>
      </w:r>
    </w:p>
    <w:p w14:paraId="4444A3CD" w14:textId="77777777" w:rsidR="00C57CC6" w:rsidRPr="00E47933" w:rsidRDefault="00C57CC6" w:rsidP="00C57CC6">
      <w:pPr>
        <w:rPr>
          <w:color w:val="000000" w:themeColor="text1"/>
          <w:lang w:val="pt-BR"/>
        </w:rPr>
      </w:pPr>
    </w:p>
    <w:sectPr w:rsidR="00C57CC6" w:rsidRPr="00E47933" w:rsidSect="00D97734">
      <w:pgSz w:w="16838" w:h="11906" w:orient="landscape" w:code="9"/>
      <w:pgMar w:top="360" w:right="360" w:bottom="360" w:left="3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D4EAB" w14:textId="77777777" w:rsidR="00B80E37" w:rsidRDefault="00B80E37" w:rsidP="0063337F">
      <w:r>
        <w:separator/>
      </w:r>
    </w:p>
  </w:endnote>
  <w:endnote w:type="continuationSeparator" w:id="0">
    <w:p w14:paraId="0D7F44C3" w14:textId="77777777" w:rsidR="00B80E37" w:rsidRDefault="00B80E37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E9C3F" w14:textId="77777777" w:rsidR="00B80E37" w:rsidRDefault="00B80E37" w:rsidP="0063337F">
      <w:r>
        <w:separator/>
      </w:r>
    </w:p>
  </w:footnote>
  <w:footnote w:type="continuationSeparator" w:id="0">
    <w:p w14:paraId="7FECECFC" w14:textId="77777777" w:rsidR="00B80E37" w:rsidRDefault="00B80E37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613505">
    <w:abstractNumId w:val="9"/>
  </w:num>
  <w:num w:numId="2" w16cid:durableId="1173954538">
    <w:abstractNumId w:val="7"/>
  </w:num>
  <w:num w:numId="3" w16cid:durableId="1211724762">
    <w:abstractNumId w:val="6"/>
  </w:num>
  <w:num w:numId="4" w16cid:durableId="1590314733">
    <w:abstractNumId w:val="5"/>
  </w:num>
  <w:num w:numId="5" w16cid:durableId="1116364322">
    <w:abstractNumId w:val="4"/>
  </w:num>
  <w:num w:numId="6" w16cid:durableId="1791316604">
    <w:abstractNumId w:val="8"/>
  </w:num>
  <w:num w:numId="7" w16cid:durableId="971060867">
    <w:abstractNumId w:val="3"/>
  </w:num>
  <w:num w:numId="8" w16cid:durableId="769160911">
    <w:abstractNumId w:val="2"/>
  </w:num>
  <w:num w:numId="9" w16cid:durableId="1505776390">
    <w:abstractNumId w:val="1"/>
  </w:num>
  <w:num w:numId="10" w16cid:durableId="131787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B2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E089A"/>
    <w:rsid w:val="003F1E9F"/>
    <w:rsid w:val="0045039F"/>
    <w:rsid w:val="00490EB0"/>
    <w:rsid w:val="004B27B6"/>
    <w:rsid w:val="004E71D0"/>
    <w:rsid w:val="00504347"/>
    <w:rsid w:val="00512035"/>
    <w:rsid w:val="00513B92"/>
    <w:rsid w:val="00520D7E"/>
    <w:rsid w:val="005411C0"/>
    <w:rsid w:val="005439FF"/>
    <w:rsid w:val="00545EC6"/>
    <w:rsid w:val="00547972"/>
    <w:rsid w:val="00551E0B"/>
    <w:rsid w:val="005643D6"/>
    <w:rsid w:val="005B4033"/>
    <w:rsid w:val="005C19AD"/>
    <w:rsid w:val="005D7A67"/>
    <w:rsid w:val="005F268C"/>
    <w:rsid w:val="0063337F"/>
    <w:rsid w:val="00635F29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3B2"/>
    <w:rsid w:val="00700482"/>
    <w:rsid w:val="00722DF0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33E83"/>
    <w:rsid w:val="00A53FEC"/>
    <w:rsid w:val="00A6153A"/>
    <w:rsid w:val="00A87F9F"/>
    <w:rsid w:val="00AD4E2E"/>
    <w:rsid w:val="00AE2EC2"/>
    <w:rsid w:val="00AE78D5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0E37"/>
    <w:rsid w:val="00B86C70"/>
    <w:rsid w:val="00BA4851"/>
    <w:rsid w:val="00BA67D5"/>
    <w:rsid w:val="00BB0EBB"/>
    <w:rsid w:val="00BC456C"/>
    <w:rsid w:val="00BD4307"/>
    <w:rsid w:val="00BF02F6"/>
    <w:rsid w:val="00C05755"/>
    <w:rsid w:val="00C526C7"/>
    <w:rsid w:val="00C561ED"/>
    <w:rsid w:val="00C56A6B"/>
    <w:rsid w:val="00C57CC6"/>
    <w:rsid w:val="00C60958"/>
    <w:rsid w:val="00C60D5C"/>
    <w:rsid w:val="00C66EA4"/>
    <w:rsid w:val="00C73345"/>
    <w:rsid w:val="00C94F56"/>
    <w:rsid w:val="00CE0ACA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D97734"/>
    <w:rsid w:val="00E16C59"/>
    <w:rsid w:val="00E30C99"/>
    <w:rsid w:val="00E377C4"/>
    <w:rsid w:val="00E47933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27CE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pt-PT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next w:val="Normal"/>
    <w:link w:val="DataCh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Char">
    <w:name w:val="Data Char"/>
    <w:basedOn w:val="Fontepargpadro"/>
    <w:link w:val="Data"/>
    <w:uiPriority w:val="99"/>
    <w:rsid w:val="00C73345"/>
    <w:rPr>
      <w:color w:val="2A82C1" w:themeColor="accent5"/>
      <w:sz w:val="40"/>
    </w:rPr>
  </w:style>
  <w:style w:type="paragraph" w:styleId="Cabealho">
    <w:name w:val="header"/>
    <w:basedOn w:val="Normal"/>
    <w:link w:val="CabealhoCh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Gradiente">
    <w:name w:val="Texto Gradiente"/>
    <w:basedOn w:val="Normal"/>
    <w:next w:val="Normal"/>
    <w:link w:val="CaracteredeTextoGradiente"/>
    <w:uiPriority w:val="99"/>
    <w:qFormat/>
    <w:rsid w:val="00D97734"/>
    <w:pPr>
      <w:spacing w:before="0"/>
    </w:pPr>
    <w:rPr>
      <w:rFonts w:asciiTheme="majorHAnsi" w:hAnsiTheme="majorHAnsi"/>
      <w:b/>
      <w:color w:val="F59370" w:themeColor="accent2"/>
      <w:sz w:val="1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e">
    <w:name w:val="Nom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acteredeTextoGradiente">
    <w:name w:val="Caractere de Texto Gradiente"/>
    <w:basedOn w:val="Fontepargpadro"/>
    <w:link w:val="TextoGradiente"/>
    <w:uiPriority w:val="99"/>
    <w:rsid w:val="00D97734"/>
    <w:rPr>
      <w:rFonts w:asciiTheme="majorHAnsi" w:hAnsiTheme="majorHAnsi"/>
      <w:b/>
      <w:color w:val="F59370" w:themeColor="accent2"/>
      <w:sz w:val="1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oEspaoReservado">
    <w:name w:val="Placeholder Text"/>
    <w:basedOn w:val="Fontepargpadro"/>
    <w:uiPriority w:val="99"/>
    <w:semiHidden/>
    <w:rsid w:val="00794A59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rsid w:val="0063337F"/>
  </w:style>
  <w:style w:type="paragraph" w:styleId="Rodap">
    <w:name w:val="footer"/>
    <w:basedOn w:val="Normal"/>
    <w:link w:val="RodapCh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ag\AppData\Local\Microsoft\Office\16.0\DTS\pt-BR%7bDB0C5AB0-A22F-4CEC-AE9E-2E3703DBD7DF%7d\%7bE3488871-D3AF-4AB1-B09C-64B7B19D8E28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D8558D31104F6F96802BE9456416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AA5E732-FD62-417C-82A7-9D336063CFB2}"/>
      </w:docPartPr>
      <w:docPartBody>
        <w:p w:rsidR="00B24987" w:rsidRDefault="00874E15" w:rsidP="00874E15">
          <w:pPr>
            <w:pStyle w:val="21D8558D31104F6F96802BE9456416FE"/>
          </w:pPr>
          <w:r w:rsidRPr="00D97734">
            <w:rPr>
              <w:lang w:bidi="pt-PT"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15"/>
    <w:rsid w:val="007C7E5B"/>
    <w:rsid w:val="00874E15"/>
    <w:rsid w:val="00B24987"/>
    <w:rsid w:val="00B351FB"/>
    <w:rsid w:val="00E11C57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1D8558D31104F6F96802BE9456416FE">
    <w:name w:val="21D8558D31104F6F96802BE9456416FE"/>
    <w:rsid w:val="00874E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{E3488871-D3AF-4AB1-B09C-64B7B19D8E28}tf10002124_win32.dotx</Template>
  <TotalTime>0</TotalTime>
  <Pages>1</Pages>
  <Words>21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2022-05-10T02:40:00Z</dcterms:created>
  <dcterms:modified xsi:type="dcterms:W3CDTF">2022-05-10T02:48:00Z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